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1.1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723B2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4" o:spid="_x0000_i1025" type="#_x0000_t75" style="width:119.25pt;height:79.5pt;visibility:visible">
            <v:imagedata r:id="rId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723B21">
      <w:r>
        <w:rPr>
          <w:noProof/>
        </w:rPr>
        <w:pict>
          <v:shape id="圖片 2" o:spid="_x0000_i1026" type="#_x0000_t75" style="width:415.5pt;height:88.5pt;visibility:visible">
            <v:imagedata r:id="rId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723B21">
      <w:r>
        <w:rPr>
          <w:noProof/>
        </w:rPr>
        <w:pict>
          <v:shape id="圖片 3" o:spid="_x0000_i1027" type="#_x0000_t75" style="width:88.5pt;height:58.5pt;visibility:visible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23B21" w:rsidRDefault="00723B21">
      <w:r>
        <w:rPr>
          <w:noProof/>
        </w:rPr>
        <w:pict>
          <v:shape id="圖片 5" o:spid="_x0000_i1028" type="#_x0000_t75" style="width:109.5pt;height:63pt;visibility:visible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723B21">
      <w:r>
        <w:rPr>
          <w:noProof/>
        </w:rPr>
        <w:pict>
          <v:shape id="圖片 6" o:spid="_x0000_i1029" type="#_x0000_t75" style="width:281.25pt;height:48.75pt;visibility:visible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723B21">
      <w:r>
        <w:rPr>
          <w:noProof/>
        </w:rPr>
        <w:pict>
          <v:shape id="圖片 7" o:spid="_x0000_i1030" type="#_x0000_t75" style="width:371.25pt;height:47.25pt;visibility:visible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723B21" w:rsidP="00A338B3">
      <w:r>
        <w:rPr>
          <w:noProof/>
        </w:rPr>
        <w:pict>
          <v:shape id="圖片 8" o:spid="_x0000_i1031" type="#_x0000_t75" style="width:137.25pt;height:50.25pt;visibility:visible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723B21" w:rsidP="00A338B3">
      <w:r>
        <w:rPr>
          <w:noProof/>
        </w:rPr>
        <w:pict>
          <v:shape id="圖片 9" o:spid="_x0000_i1032" type="#_x0000_t75" style="width:338.25pt;height:39.75pt;visibility:visible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723B21" w:rsidP="00A338B3">
      <w:r>
        <w:rPr>
          <w:noProof/>
        </w:rPr>
        <w:pict>
          <v:shape id="圖片 10" o:spid="_x0000_i1033" type="#_x0000_t75" style="width:272.25pt;height:117pt;visibility:visible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723B21" w:rsidP="00A338B3">
      <w:r>
        <w:rPr>
          <w:noProof/>
        </w:rPr>
        <w:pict>
          <v:shape id="圖片 11" o:spid="_x0000_i1034" type="#_x0000_t75" style="width:260.25pt;height:107.25pt;visibility:visible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723B21" w:rsidP="00A338B3">
      <w:r>
        <w:rPr>
          <w:noProof/>
        </w:rPr>
        <w:pict>
          <v:shape id="圖片 12" o:spid="_x0000_i1035" type="#_x0000_t75" style="width:371.25pt;height:76.5pt;visibility:visible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723B21" w:rsidP="00A338B3">
      <w:r>
        <w:rPr>
          <w:noProof/>
        </w:rPr>
        <w:pict>
          <v:shape id="圖片 13" o:spid="_x0000_i1036" type="#_x0000_t75" style="width:281.25pt;height:72.75pt;visibility:visible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723B21" w:rsidP="00A338B3">
      <w:r>
        <w:rPr>
          <w:noProof/>
        </w:rPr>
        <w:pict>
          <v:shape id="圖片 14" o:spid="_x0000_i1037" type="#_x0000_t75" style="width:299.25pt;height:138pt;visibility:visible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723B21" w:rsidP="00A338B3">
      <w:r>
        <w:rPr>
          <w:noProof/>
        </w:rPr>
        <w:pict>
          <v:shape id="圖片 15" o:spid="_x0000_i1038" type="#_x0000_t75" style="width:293.25pt;height:87.75pt;visibility:visible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723B21" w:rsidP="00A338B3">
      <w:pPr>
        <w:ind w:leftChars="-100" w:left="-240"/>
      </w:pPr>
      <w:r>
        <w:pict>
          <v:shape id="_x0000_i1039" type="#_x0000_t75" style="width:414.75pt;height:26.2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723B21" w:rsidP="00A338B3">
      <w:r>
        <w:rPr>
          <w:noProof/>
        </w:rPr>
        <w:pict>
          <v:shape id="圖片 17" o:spid="_x0000_i1040" type="#_x0000_t75" style="width:371.25pt;height:72.75pt;visibility:visible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723B21" w:rsidP="0027349C">
      <w:pPr>
        <w:ind w:leftChars="-100" w:left="-240"/>
      </w:pPr>
      <w:r>
        <w:pict>
          <v:shape id="_x0000_i1041" type="#_x0000_t75" style="width:247.5pt;height:250.5pt">
            <v:imagedata r:id="rId20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723B21" w:rsidP="00A338B3">
      <w:r>
        <w:pict>
          <v:shape id="_x0000_i1042" type="#_x0000_t75" style="width:159.75pt;height:321.75pt">
            <v:imagedata r:id="rId21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723B21" w:rsidRDefault="00723B21" w:rsidP="00A338B3">
      <w:pPr>
        <w:ind w:leftChars="-100" w:left="-240"/>
      </w:pPr>
      <w:r>
        <w:pict>
          <v:shape id="_x0000_i1043" type="#_x0000_t75" style="width:245.25pt;height:255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723B21" w:rsidRPr="00A338B3" w:rsidRDefault="00723B21">
      <w:r>
        <w:rPr>
          <w:noProof/>
        </w:rPr>
        <w:pict>
          <v:shape id="圖片 18" o:spid="_x0000_i1044" type="#_x0000_t75" style="width:411.75pt;height:51.75pt;visibility:visible">
            <v:imagedata r:id="rId23" o:title=""/>
          </v:shape>
        </w:pict>
      </w:r>
    </w:p>
    <w:sectPr w:rsidR="00723B21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1A364A"/>
    <w:rsid w:val="002700A1"/>
    <w:rsid w:val="0027349C"/>
    <w:rsid w:val="004D047A"/>
    <w:rsid w:val="004D0584"/>
    <w:rsid w:val="00723B21"/>
    <w:rsid w:val="007A737D"/>
    <w:rsid w:val="0097596D"/>
    <w:rsid w:val="00990E13"/>
    <w:rsid w:val="009F3A3A"/>
    <w:rsid w:val="00A10258"/>
    <w:rsid w:val="00A338B3"/>
    <w:rsid w:val="00A808E5"/>
    <w:rsid w:val="00B07069"/>
    <w:rsid w:val="00C9377D"/>
    <w:rsid w:val="00D74D3C"/>
    <w:rsid w:val="00DC37B5"/>
    <w:rsid w:val="00E007A5"/>
    <w:rsid w:val="00E33F37"/>
    <w:rsid w:val="00E8194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A1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5</Pages>
  <Words>36</Words>
  <Characters>211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IBM</cp:lastModifiedBy>
  <cp:revision>8</cp:revision>
  <dcterms:created xsi:type="dcterms:W3CDTF">2012-12-25T07:18:00Z</dcterms:created>
  <dcterms:modified xsi:type="dcterms:W3CDTF">2013-02-19T05:42:00Z</dcterms:modified>
</cp:coreProperties>
</file>