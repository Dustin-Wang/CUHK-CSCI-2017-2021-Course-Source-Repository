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19C" w:rsidRDefault="00BE119C" w:rsidP="004E4FD2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BE119C" w:rsidRDefault="00BE119C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1.2</w:t>
      </w:r>
    </w:p>
    <w:p w:rsidR="00BE119C" w:rsidRPr="00D71DF5" w:rsidRDefault="00BE119C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D71DF5">
        <w:rPr>
          <w:bdr w:val="single" w:sz="4" w:space="0" w:color="auto"/>
          <w:shd w:val="pct15" w:color="auto" w:fill="FFFFFF"/>
        </w:rPr>
        <w:t>No. 1~8</w:t>
      </w:r>
    </w:p>
    <w:p w:rsidR="00BE119C" w:rsidRPr="00D71DF5" w:rsidRDefault="00BE119C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D71DF5">
        <w:rPr>
          <w:rFonts w:ascii="CMR10" w:hAnsi="CMR10" w:cs="CMR10"/>
          <w:kern w:val="0"/>
        </w:rPr>
        <w:t>CAS</w:t>
      </w:r>
      <w:r w:rsidRPr="00D71DF5">
        <w:rPr>
          <w:rFonts w:ascii="CMR10" w:hAnsi="CMR10" w:cs="CMR10" w:hint="eastAsia"/>
          <w:kern w:val="0"/>
        </w:rPr>
        <w:t>繪圖</w:t>
      </w:r>
    </w:p>
    <w:p w:rsidR="00BE119C" w:rsidRPr="00D111A1" w:rsidRDefault="00BE119C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BE119C" w:rsidRPr="00D111A1" w:rsidRDefault="00BE119C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71DF5">
        <w:rPr>
          <w:shd w:val="pct15" w:color="auto" w:fill="FFFFFF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45.75pt">
            <v:imagedata r:id="rId7" o:title=""/>
          </v:shape>
        </w:pict>
      </w:r>
    </w:p>
    <w:p w:rsidR="00BE119C" w:rsidRPr="00D111A1" w:rsidRDefault="00BE119C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BE119C" w:rsidRPr="00D111A1" w:rsidRDefault="00BE119C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71DF5">
        <w:rPr>
          <w:shd w:val="pct15" w:color="auto" w:fill="FFFFFF"/>
          <w:lang w:val="pt-BR"/>
        </w:rPr>
        <w:pict>
          <v:shape id="_x0000_i1026" type="#_x0000_t75" style="width:138pt;height:87.75pt">
            <v:imagedata r:id="rId8" o:title=""/>
          </v:shape>
        </w:pict>
      </w:r>
    </w:p>
    <w:p w:rsidR="00BE119C" w:rsidRPr="00D111A1" w:rsidRDefault="00BE119C" w:rsidP="00F2409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BE119C" w:rsidRPr="00D111A1" w:rsidRDefault="00BE119C" w:rsidP="00AD2AB9">
      <w:pPr>
        <w:rPr>
          <w:lang w:val="pt-BR"/>
        </w:rPr>
      </w:pPr>
      <w:r w:rsidRPr="000F1BA7">
        <w:rPr>
          <w:lang w:val="pt-BR"/>
        </w:rPr>
        <w:pict>
          <v:shape id="_x0000_i1027" type="#_x0000_t75" style="width:413.25pt;height:36.75pt">
            <v:imagedata r:id="rId9" o:title=""/>
          </v:shape>
        </w:pict>
      </w:r>
    </w:p>
    <w:p w:rsidR="00BE119C" w:rsidRPr="00D111A1" w:rsidRDefault="00BE119C" w:rsidP="00FC553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</w:p>
    <w:p w:rsidR="00BE119C" w:rsidRPr="00D111A1" w:rsidRDefault="00BE119C" w:rsidP="00166B29">
      <w:pPr>
        <w:rPr>
          <w:lang w:val="pt-BR"/>
        </w:rPr>
      </w:pPr>
      <w:r w:rsidRPr="000F1BA7">
        <w:rPr>
          <w:lang w:val="pt-BR"/>
        </w:rPr>
        <w:pict>
          <v:shape id="_x0000_i1028" type="#_x0000_t75" style="width:413.25pt;height:65.25pt">
            <v:imagedata r:id="rId10" o:title=""/>
          </v:shape>
        </w:pict>
      </w:r>
    </w:p>
    <w:p w:rsidR="00BE119C" w:rsidRPr="00D111A1" w:rsidRDefault="00BE119C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BE119C" w:rsidRPr="00D111A1" w:rsidRDefault="00BE119C" w:rsidP="00166B29">
      <w:pPr>
        <w:rPr>
          <w:lang w:val="pt-BR"/>
        </w:rPr>
      </w:pPr>
      <w:r w:rsidRPr="000F1BA7">
        <w:rPr>
          <w:lang w:val="pt-BR"/>
        </w:rPr>
        <w:pict>
          <v:shape id="_x0000_i1029" type="#_x0000_t75" style="width:414.75pt;height:75pt">
            <v:imagedata r:id="rId11" o:title=""/>
          </v:shape>
        </w:pict>
      </w:r>
    </w:p>
    <w:p w:rsidR="00BE119C" w:rsidRPr="00923821" w:rsidRDefault="00BE119C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BE119C" w:rsidRPr="00923821" w:rsidRDefault="00BE119C" w:rsidP="00451EC9">
      <w:pPr>
        <w:ind w:leftChars="100" w:left="240"/>
        <w:rPr>
          <w:lang w:val="pt-BR"/>
        </w:rPr>
      </w:pPr>
      <w:r w:rsidRPr="000F1BA7">
        <w:rPr>
          <w:lang w:val="pt-BR"/>
        </w:rPr>
        <w:pict>
          <v:shape id="_x0000_i1030" type="#_x0000_t75" style="width:413.25pt;height:79.5pt">
            <v:imagedata r:id="rId12" o:title=""/>
          </v:shape>
        </w:pict>
      </w:r>
    </w:p>
    <w:p w:rsidR="00BE119C" w:rsidRDefault="00BE119C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BE119C" w:rsidRDefault="00BE119C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71DF5">
        <w:rPr>
          <w:shd w:val="pct15" w:color="auto" w:fill="FFFFFF"/>
          <w:lang w:val="pt-BR"/>
        </w:rPr>
        <w:pict>
          <v:shape id="_x0000_i1031" type="#_x0000_t75" style="width:158.25pt;height:26.25pt">
            <v:imagedata r:id="rId13" o:title=""/>
          </v:shape>
        </w:pict>
      </w:r>
    </w:p>
    <w:p w:rsidR="00BE119C" w:rsidRDefault="00BE119C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BE119C" w:rsidRPr="00923821" w:rsidRDefault="00BE119C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71DF5">
        <w:rPr>
          <w:shd w:val="pct15" w:color="auto" w:fill="FFFFFF"/>
          <w:lang w:val="pt-BR"/>
        </w:rPr>
        <w:pict>
          <v:shape id="_x0000_i1032" type="#_x0000_t75" style="width:158.25pt;height:26.25pt">
            <v:imagedata r:id="rId13" o:title=""/>
          </v:shape>
        </w:pict>
      </w:r>
    </w:p>
    <w:p w:rsidR="00BE119C" w:rsidRDefault="00BE119C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BE119C" w:rsidRDefault="00BE119C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71DF5">
        <w:rPr>
          <w:shd w:val="pct15" w:color="auto" w:fill="FFFFFF"/>
          <w:lang w:val="pt-BR"/>
        </w:rPr>
        <w:pict>
          <v:shape id="_x0000_i1033" type="#_x0000_t75" style="width:385.5pt;height:293.25pt">
            <v:imagedata r:id="rId14" o:title=""/>
          </v:shape>
        </w:pict>
      </w:r>
    </w:p>
    <w:p w:rsidR="00BE119C" w:rsidRPr="00923821" w:rsidRDefault="00BE119C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</w:p>
    <w:p w:rsidR="00BE119C" w:rsidRPr="00923821" w:rsidRDefault="00BE119C" w:rsidP="00B95C44">
      <w:pPr>
        <w:ind w:leftChars="100" w:left="240"/>
        <w:rPr>
          <w:lang w:val="pt-BR"/>
        </w:rPr>
      </w:pPr>
      <w:r w:rsidRPr="000F1BA7">
        <w:rPr>
          <w:lang w:val="pt-BR"/>
        </w:rPr>
        <w:pict>
          <v:shape id="_x0000_i1034" type="#_x0000_t75" style="width:414pt;height:231.75pt">
            <v:imagedata r:id="rId15" o:title=""/>
          </v:shape>
        </w:pict>
      </w:r>
    </w:p>
    <w:p w:rsidR="00BE119C" w:rsidRDefault="00BE119C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No.19</w:t>
      </w:r>
    </w:p>
    <w:p w:rsidR="00BE119C" w:rsidRDefault="00BE119C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00D39">
        <w:rPr>
          <w:shd w:val="pct15" w:color="auto" w:fill="FFFFFF"/>
          <w:lang w:val="pt-BR"/>
        </w:rPr>
        <w:pict>
          <v:shape id="_x0000_i1035" type="#_x0000_t75" style="width:413.25pt;height:263.25pt">
            <v:imagedata r:id="rId16" o:title=""/>
          </v:shape>
        </w:pict>
      </w:r>
    </w:p>
    <w:p w:rsidR="00BE119C" w:rsidRDefault="00BE119C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BE119C" w:rsidRPr="00923821" w:rsidRDefault="00BE119C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600D39">
        <w:rPr>
          <w:shd w:val="pct15" w:color="auto" w:fill="FFFFFF"/>
          <w:lang w:val="pt-BR"/>
        </w:rPr>
        <w:pict>
          <v:shape id="_x0000_i1036" type="#_x0000_t75" style="width:413.25pt;height:135.75pt">
            <v:imagedata r:id="rId17" o:title=""/>
          </v:shape>
        </w:pict>
      </w:r>
    </w:p>
    <w:sectPr w:rsidR="00BE119C" w:rsidRPr="0092382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119C" w:rsidRDefault="00BE119C" w:rsidP="009170A8">
      <w:r>
        <w:separator/>
      </w:r>
    </w:p>
  </w:endnote>
  <w:endnote w:type="continuationSeparator" w:id="0">
    <w:p w:rsidR="00BE119C" w:rsidRDefault="00BE119C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119C" w:rsidRDefault="00BE119C" w:rsidP="009170A8">
      <w:r>
        <w:separator/>
      </w:r>
    </w:p>
  </w:footnote>
  <w:footnote w:type="continuationSeparator" w:id="0">
    <w:p w:rsidR="00BE119C" w:rsidRDefault="00BE119C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1BA7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73144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8551D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0D39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119C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207CF"/>
    <w:rsid w:val="00D20EA2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1DF5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70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170A8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170A8"/>
    <w:rPr>
      <w:rFonts w:cs="Times New Roman"/>
      <w:kern w:val="2"/>
    </w:rPr>
  </w:style>
  <w:style w:type="paragraph" w:styleId="BalloonText">
    <w:name w:val="Balloon Text"/>
    <w:basedOn w:val="Normal"/>
    <w:link w:val="BalloonTextChar"/>
    <w:uiPriority w:val="99"/>
    <w:rsid w:val="00827F0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3</Pages>
  <Words>28</Words>
  <Characters>160</Characters>
  <Application>Microsoft Office Outlook</Application>
  <DocSecurity>0</DocSecurity>
  <Lines>0</Lines>
  <Paragraphs>0</Paragraphs>
  <ScaleCrop>false</ScaleCrop>
  <Company>TWCAT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IBM</cp:lastModifiedBy>
  <cp:revision>4</cp:revision>
  <dcterms:created xsi:type="dcterms:W3CDTF">2013-01-08T14:10:00Z</dcterms:created>
  <dcterms:modified xsi:type="dcterms:W3CDTF">2013-01-08T14:15:00Z</dcterms:modified>
</cp:coreProperties>
</file>