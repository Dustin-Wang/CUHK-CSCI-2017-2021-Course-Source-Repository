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FA0" w:rsidRDefault="002D5FA0" w:rsidP="004E4FD2">
      <w:r>
        <w:t>Advanced Engineering Mat</w:t>
      </w:r>
      <w:r>
        <w:rPr>
          <w:rFonts w:ascii="新細明體" w:hAnsi="新細明體"/>
        </w:rPr>
        <w:t>h</w:t>
      </w:r>
      <w:r>
        <w:t>ematics, by Erwin Kreyszig 10</w:t>
      </w:r>
      <w:r w:rsidRPr="00E81948">
        <w:rPr>
          <w:vertAlign w:val="superscript"/>
        </w:rPr>
        <w:t>th</w:t>
      </w:r>
      <w:r>
        <w:t>. Ed.</w:t>
      </w:r>
    </w:p>
    <w:p w:rsidR="002D5FA0" w:rsidRDefault="002D5FA0" w:rsidP="004E4FD2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1.4</w:t>
      </w:r>
    </w:p>
    <w:p w:rsidR="002D5FA0" w:rsidRDefault="002D5FA0" w:rsidP="009170A8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24CCC">
        <w:rPr>
          <w:bdr w:val="single" w:sz="4" w:space="0" w:color="auto"/>
          <w:shd w:val="pct15" w:color="auto" w:fill="FFFFFF"/>
          <w:lang w:val="pt-BR"/>
        </w:rPr>
        <w:t>No. 1</w:t>
      </w:r>
    </w:p>
    <w:p w:rsidR="002D5FA0" w:rsidRPr="00424CCC" w:rsidRDefault="002D5FA0" w:rsidP="009170A8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43F49">
        <w:rPr>
          <w:shd w:val="pct15" w:color="auto" w:fill="FFFFFF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45.75pt">
            <v:imagedata r:id="rId7" o:title=""/>
          </v:shape>
        </w:pict>
      </w:r>
    </w:p>
    <w:p w:rsidR="002D5FA0" w:rsidRDefault="002D5FA0" w:rsidP="00424CC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24CCC">
        <w:rPr>
          <w:bdr w:val="single" w:sz="4" w:space="0" w:color="auto"/>
          <w:shd w:val="pct15" w:color="auto" w:fill="FFFFFF"/>
          <w:lang w:val="pt-BR"/>
        </w:rPr>
        <w:t>No. 2</w:t>
      </w:r>
    </w:p>
    <w:p w:rsidR="002D5FA0" w:rsidRPr="00424CCC" w:rsidRDefault="002D5FA0" w:rsidP="00424CC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43F49">
        <w:rPr>
          <w:lang w:val="pt-BR"/>
        </w:rPr>
        <w:pict>
          <v:shape id="_x0000_i1026" type="#_x0000_t75" style="width:411pt;height:45.75pt">
            <v:imagedata r:id="rId8" o:title=""/>
          </v:shape>
        </w:pict>
      </w:r>
    </w:p>
    <w:p w:rsidR="002D5FA0" w:rsidRDefault="002D5FA0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3</w:t>
      </w:r>
    </w:p>
    <w:p w:rsidR="002D5FA0" w:rsidRPr="00D111A1" w:rsidRDefault="002D5FA0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43F49">
        <w:rPr>
          <w:shd w:val="pct15" w:color="auto" w:fill="FFFFFF"/>
          <w:lang w:val="pt-BR"/>
        </w:rPr>
        <w:pict>
          <v:shape id="_x0000_i1027" type="#_x0000_t75" style="width:411pt;height:136.5pt">
            <v:imagedata r:id="rId9" o:title=""/>
          </v:shape>
        </w:pict>
      </w:r>
    </w:p>
    <w:p w:rsidR="002D5FA0" w:rsidRPr="00D111A1" w:rsidRDefault="002D5FA0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4</w:t>
      </w:r>
    </w:p>
    <w:p w:rsidR="002D5FA0" w:rsidRPr="00D111A1" w:rsidRDefault="002D5FA0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43F49">
        <w:rPr>
          <w:shd w:val="pct15" w:color="auto" w:fill="FFFFFF"/>
          <w:lang w:val="pt-BR"/>
        </w:rPr>
        <w:pict>
          <v:shape id="_x0000_i1028" type="#_x0000_t75" style="width:407.25pt;height:122.25pt">
            <v:imagedata r:id="rId10" o:title=""/>
          </v:shape>
        </w:pict>
      </w:r>
    </w:p>
    <w:p w:rsidR="002D5FA0" w:rsidRPr="00D111A1" w:rsidRDefault="002D5FA0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5</w:t>
      </w:r>
    </w:p>
    <w:p w:rsidR="002D5FA0" w:rsidRPr="00D111A1" w:rsidRDefault="002D5FA0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43F49">
        <w:rPr>
          <w:shd w:val="pct15" w:color="auto" w:fill="FFFFFF"/>
          <w:lang w:val="pt-BR"/>
        </w:rPr>
        <w:pict>
          <v:shape id="_x0000_i1029" type="#_x0000_t75" style="width:411.75pt;height:133.5pt">
            <v:imagedata r:id="rId11" o:title=""/>
          </v:shape>
        </w:pict>
      </w:r>
    </w:p>
    <w:p w:rsidR="002D5FA0" w:rsidRPr="00D111A1" w:rsidRDefault="002D5FA0" w:rsidP="006C027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6</w:t>
      </w:r>
    </w:p>
    <w:p w:rsidR="002D5FA0" w:rsidRPr="00D111A1" w:rsidRDefault="002D5FA0" w:rsidP="006C0273">
      <w:pPr>
        <w:rPr>
          <w:lang w:val="pt-BR"/>
        </w:rPr>
      </w:pPr>
      <w:r w:rsidRPr="00743F49">
        <w:rPr>
          <w:lang w:val="pt-BR"/>
        </w:rPr>
        <w:pict>
          <v:shape id="_x0000_i1030" type="#_x0000_t75" style="width:413.25pt;height:133.5pt">
            <v:imagedata r:id="rId12" o:title=""/>
          </v:shape>
        </w:pict>
      </w:r>
    </w:p>
    <w:p w:rsidR="002D5FA0" w:rsidRDefault="002D5FA0" w:rsidP="00424CC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7</w:t>
      </w:r>
    </w:p>
    <w:p w:rsidR="002D5FA0" w:rsidRPr="00424CCC" w:rsidRDefault="002D5FA0" w:rsidP="00424CC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43F49">
        <w:rPr>
          <w:lang w:val="pt-BR"/>
        </w:rPr>
        <w:pict>
          <v:shape id="_x0000_i1031" type="#_x0000_t75" style="width:318.75pt;height:99.75pt">
            <v:imagedata r:id="rId13" o:title=""/>
          </v:shape>
        </w:pict>
      </w:r>
    </w:p>
    <w:p w:rsidR="002D5FA0" w:rsidRDefault="002D5FA0" w:rsidP="00424CC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8</w:t>
      </w:r>
    </w:p>
    <w:p w:rsidR="002D5FA0" w:rsidRPr="00424CCC" w:rsidRDefault="002D5FA0" w:rsidP="00424CC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43F49">
        <w:rPr>
          <w:lang w:val="pt-BR"/>
        </w:rPr>
        <w:pict>
          <v:shape id="_x0000_i1032" type="#_x0000_t75" style="width:415.5pt;height:118.5pt">
            <v:imagedata r:id="rId14" o:title=""/>
          </v:shape>
        </w:pict>
      </w:r>
    </w:p>
    <w:p w:rsidR="002D5FA0" w:rsidRPr="00D111A1" w:rsidRDefault="002D5FA0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9</w:t>
      </w:r>
    </w:p>
    <w:p w:rsidR="002D5FA0" w:rsidRPr="00D111A1" w:rsidRDefault="002D5FA0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43F49">
        <w:rPr>
          <w:shd w:val="pct15" w:color="auto" w:fill="FFFFFF"/>
          <w:lang w:val="pt-BR"/>
        </w:rPr>
        <w:pict>
          <v:shape id="_x0000_i1033" type="#_x0000_t75" style="width:410.25pt;height:141.75pt">
            <v:imagedata r:id="rId15" o:title=""/>
          </v:shape>
        </w:pict>
      </w:r>
    </w:p>
    <w:p w:rsidR="002D5FA0" w:rsidRPr="00D111A1" w:rsidRDefault="002D5FA0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No.10</w:t>
      </w:r>
    </w:p>
    <w:p w:rsidR="002D5FA0" w:rsidRPr="00D111A1" w:rsidRDefault="002D5FA0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43F49">
        <w:rPr>
          <w:shd w:val="pct15" w:color="auto" w:fill="FFFFFF"/>
          <w:lang w:val="pt-BR"/>
        </w:rPr>
        <w:pict>
          <v:shape id="_x0000_i1034" type="#_x0000_t75" style="width:412.5pt;height:93pt">
            <v:imagedata r:id="rId16" o:title=""/>
          </v:shape>
        </w:pict>
      </w:r>
    </w:p>
    <w:p w:rsidR="002D5FA0" w:rsidRPr="00424CCC" w:rsidRDefault="002D5FA0" w:rsidP="00424CC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No.11</w:t>
      </w:r>
      <w:r w:rsidRPr="00743F49">
        <w:rPr>
          <w:lang w:val="pt-BR"/>
        </w:rPr>
        <w:pict>
          <v:shape id="_x0000_i1035" type="#_x0000_t75" style="width:398.25pt;height:97.5pt">
            <v:imagedata r:id="rId17" o:title=""/>
          </v:shape>
        </w:pict>
      </w:r>
    </w:p>
    <w:p w:rsidR="002D5FA0" w:rsidRPr="00424CCC" w:rsidRDefault="002D5FA0" w:rsidP="00424CC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No.12</w:t>
      </w:r>
      <w:r w:rsidRPr="00743F49">
        <w:rPr>
          <w:lang w:val="pt-BR"/>
        </w:rPr>
        <w:pict>
          <v:shape id="_x0000_i1036" type="#_x0000_t75" style="width:411pt;height:110.25pt">
            <v:imagedata r:id="rId18" o:title=""/>
          </v:shape>
        </w:pict>
      </w:r>
    </w:p>
    <w:p w:rsidR="002D5FA0" w:rsidRDefault="002D5FA0" w:rsidP="00D84D22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No.13</w:t>
      </w:r>
    </w:p>
    <w:p w:rsidR="002D5FA0" w:rsidRDefault="002D5FA0" w:rsidP="00D84D22">
      <w:pPr>
        <w:ind w:leftChars="-100" w:left="-240"/>
        <w:rPr>
          <w:lang w:val="pt-BR"/>
        </w:rPr>
      </w:pPr>
      <w:r w:rsidRPr="00743F49">
        <w:rPr>
          <w:lang w:val="pt-BR"/>
        </w:rPr>
        <w:pict>
          <v:shape id="_x0000_i1037" type="#_x0000_t75" style="width:310.5pt;height:1in">
            <v:imagedata r:id="rId19" o:title=""/>
          </v:shape>
        </w:pict>
      </w:r>
    </w:p>
    <w:p w:rsidR="002D5FA0" w:rsidRPr="00D84D22" w:rsidRDefault="002D5FA0" w:rsidP="00D84D22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43F49">
        <w:rPr>
          <w:shd w:val="pct15" w:color="auto" w:fill="FFFFFF"/>
          <w:lang w:val="pt-BR"/>
        </w:rPr>
        <w:pict>
          <v:shape id="_x0000_i1038" type="#_x0000_t75" style="width:310.5pt;height:1in">
            <v:imagedata r:id="rId19" o:title=""/>
          </v:shape>
        </w:pict>
      </w:r>
    </w:p>
    <w:p w:rsidR="002D5FA0" w:rsidRPr="00D84D22" w:rsidRDefault="002D5FA0" w:rsidP="00D84D22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No.14</w:t>
      </w:r>
      <w:r w:rsidRPr="00743F49">
        <w:rPr>
          <w:lang w:val="pt-BR"/>
        </w:rPr>
        <w:pict>
          <v:shape id="_x0000_i1039" type="#_x0000_t75" style="width:412.5pt;height:132.75pt">
            <v:imagedata r:id="rId20" o:title=""/>
          </v:shape>
        </w:pict>
      </w:r>
    </w:p>
    <w:p w:rsidR="002D5FA0" w:rsidRDefault="002D5FA0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No.15</w:t>
      </w:r>
    </w:p>
    <w:p w:rsidR="002D5FA0" w:rsidRDefault="002D5FA0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43F49">
        <w:rPr>
          <w:shd w:val="pct15" w:color="auto" w:fill="FFFFFF"/>
          <w:lang w:val="pt-BR"/>
        </w:rPr>
        <w:pict>
          <v:shape id="_x0000_i1040" type="#_x0000_t75" style="width:411.75pt;height:84.75pt">
            <v:imagedata r:id="rId21" o:title=""/>
          </v:shape>
        </w:pict>
      </w:r>
    </w:p>
    <w:p w:rsidR="002D5FA0" w:rsidRDefault="002D5FA0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No.16</w:t>
      </w:r>
    </w:p>
    <w:p w:rsidR="002D5FA0" w:rsidRPr="00923821" w:rsidRDefault="002D5FA0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43F49">
        <w:rPr>
          <w:shd w:val="pct15" w:color="auto" w:fill="FFFFFF"/>
          <w:lang w:val="pt-BR"/>
        </w:rPr>
        <w:pict>
          <v:shape id="_x0000_i1041" type="#_x0000_t75" style="width:408pt;height:154.5pt">
            <v:imagedata r:id="rId22" o:title=""/>
          </v:shape>
        </w:pict>
      </w:r>
    </w:p>
    <w:p w:rsidR="002D5FA0" w:rsidRDefault="002D5FA0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No.17</w:t>
      </w:r>
    </w:p>
    <w:p w:rsidR="002D5FA0" w:rsidRDefault="002D5FA0" w:rsidP="00B95C44">
      <w:pPr>
        <w:ind w:leftChars="-100" w:left="-240"/>
        <w:rPr>
          <w:lang w:val="pt-BR"/>
        </w:rPr>
      </w:pPr>
      <w:r w:rsidRPr="00D55BAA">
        <w:rPr>
          <w:lang w:val="pt-BR"/>
        </w:rPr>
        <w:pict>
          <v:shape id="_x0000_i1042" type="#_x0000_t75" style="width:250.5pt;height:349.5pt">
            <v:imagedata r:id="rId23" o:title=""/>
          </v:shape>
        </w:pict>
      </w:r>
    </w:p>
    <w:p w:rsidR="002D5FA0" w:rsidRDefault="002D5FA0" w:rsidP="00B95C44">
      <w:pPr>
        <w:ind w:leftChars="-100" w:left="-240"/>
        <w:rPr>
          <w:lang w:val="pt-BR"/>
        </w:rPr>
      </w:pPr>
      <w:r w:rsidRPr="00D55BAA">
        <w:rPr>
          <w:lang w:val="pt-BR"/>
        </w:rPr>
        <w:pict>
          <v:shape id="_x0000_i1043" type="#_x0000_t75" style="width:279.75pt;height:174pt">
            <v:imagedata r:id="rId24" o:title=""/>
          </v:shape>
        </w:pict>
      </w:r>
    </w:p>
    <w:p w:rsidR="002D5FA0" w:rsidRPr="00923821" w:rsidRDefault="002D5FA0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No.18</w:t>
      </w:r>
    </w:p>
    <w:p w:rsidR="002D5FA0" w:rsidRDefault="002D5FA0" w:rsidP="00D84D22">
      <w:pPr>
        <w:rPr>
          <w:lang w:val="pt-BR"/>
        </w:rPr>
      </w:pPr>
      <w:r w:rsidRPr="00743F49">
        <w:rPr>
          <w:lang w:val="pt-BR"/>
        </w:rPr>
        <w:pict>
          <v:shape id="_x0000_i1044" type="#_x0000_t75" style="width:414.75pt;height:163.5pt">
            <v:imagedata r:id="rId25" o:title=""/>
          </v:shape>
        </w:pict>
      </w:r>
    </w:p>
    <w:p w:rsidR="002D5FA0" w:rsidRPr="00923821" w:rsidRDefault="002D5FA0" w:rsidP="00D84D22">
      <w:pPr>
        <w:rPr>
          <w:lang w:val="pt-BR"/>
        </w:rPr>
      </w:pPr>
      <w:r w:rsidRPr="00743F49">
        <w:rPr>
          <w:lang w:val="pt-BR"/>
        </w:rPr>
        <w:pict>
          <v:shape id="_x0000_i1045" type="#_x0000_t75" style="width:411.75pt;height:282.75pt">
            <v:imagedata r:id="rId26" o:title=""/>
          </v:shape>
        </w:pict>
      </w:r>
    </w:p>
    <w:sectPr w:rsidR="002D5FA0" w:rsidRPr="00923821" w:rsidSect="00DD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FA0" w:rsidRDefault="002D5FA0" w:rsidP="009170A8">
      <w:r>
        <w:separator/>
      </w:r>
    </w:p>
  </w:endnote>
  <w:endnote w:type="continuationSeparator" w:id="0">
    <w:p w:rsidR="002D5FA0" w:rsidRDefault="002D5FA0" w:rsidP="0091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FA0" w:rsidRDefault="002D5FA0" w:rsidP="009170A8">
      <w:r>
        <w:separator/>
      </w:r>
    </w:p>
  </w:footnote>
  <w:footnote w:type="continuationSeparator" w:id="0">
    <w:p w:rsidR="002D5FA0" w:rsidRDefault="002D5FA0" w:rsidP="00917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1B3"/>
    <w:rsid w:val="0000121D"/>
    <w:rsid w:val="00002579"/>
    <w:rsid w:val="00003CE2"/>
    <w:rsid w:val="0000403F"/>
    <w:rsid w:val="00004C71"/>
    <w:rsid w:val="00005F8D"/>
    <w:rsid w:val="00006B01"/>
    <w:rsid w:val="00020B13"/>
    <w:rsid w:val="000261B3"/>
    <w:rsid w:val="0003536C"/>
    <w:rsid w:val="00035414"/>
    <w:rsid w:val="00035DEF"/>
    <w:rsid w:val="00041E93"/>
    <w:rsid w:val="000434A4"/>
    <w:rsid w:val="00046CB4"/>
    <w:rsid w:val="00050014"/>
    <w:rsid w:val="0005050A"/>
    <w:rsid w:val="000533CE"/>
    <w:rsid w:val="00054C92"/>
    <w:rsid w:val="00054D6B"/>
    <w:rsid w:val="0006095B"/>
    <w:rsid w:val="000610A1"/>
    <w:rsid w:val="0006360B"/>
    <w:rsid w:val="00072DDF"/>
    <w:rsid w:val="000740B4"/>
    <w:rsid w:val="00075E4D"/>
    <w:rsid w:val="00077FCA"/>
    <w:rsid w:val="00081DBC"/>
    <w:rsid w:val="00084031"/>
    <w:rsid w:val="00084850"/>
    <w:rsid w:val="00086BBD"/>
    <w:rsid w:val="000879C6"/>
    <w:rsid w:val="00093F85"/>
    <w:rsid w:val="000A0D3C"/>
    <w:rsid w:val="000A27D1"/>
    <w:rsid w:val="000A3446"/>
    <w:rsid w:val="000A54FB"/>
    <w:rsid w:val="000C237C"/>
    <w:rsid w:val="000C2CF6"/>
    <w:rsid w:val="000C3DCC"/>
    <w:rsid w:val="000D13A0"/>
    <w:rsid w:val="000D624D"/>
    <w:rsid w:val="000E1137"/>
    <w:rsid w:val="000E1890"/>
    <w:rsid w:val="000E37C3"/>
    <w:rsid w:val="000E7E2F"/>
    <w:rsid w:val="000F1A48"/>
    <w:rsid w:val="000F2EFA"/>
    <w:rsid w:val="000F33FF"/>
    <w:rsid w:val="000F4B08"/>
    <w:rsid w:val="000F5020"/>
    <w:rsid w:val="0010245D"/>
    <w:rsid w:val="0010442D"/>
    <w:rsid w:val="001061CE"/>
    <w:rsid w:val="00106E3F"/>
    <w:rsid w:val="00112266"/>
    <w:rsid w:val="00114555"/>
    <w:rsid w:val="001167EA"/>
    <w:rsid w:val="00126CD8"/>
    <w:rsid w:val="00136727"/>
    <w:rsid w:val="0014298B"/>
    <w:rsid w:val="00142E4D"/>
    <w:rsid w:val="00144797"/>
    <w:rsid w:val="00146707"/>
    <w:rsid w:val="00151559"/>
    <w:rsid w:val="00151DF6"/>
    <w:rsid w:val="00153BD5"/>
    <w:rsid w:val="001572F1"/>
    <w:rsid w:val="00157E1D"/>
    <w:rsid w:val="00162704"/>
    <w:rsid w:val="0016402E"/>
    <w:rsid w:val="00164C73"/>
    <w:rsid w:val="00166B29"/>
    <w:rsid w:val="00167104"/>
    <w:rsid w:val="00167221"/>
    <w:rsid w:val="001711FD"/>
    <w:rsid w:val="00174E13"/>
    <w:rsid w:val="001820B0"/>
    <w:rsid w:val="0018330F"/>
    <w:rsid w:val="00187A87"/>
    <w:rsid w:val="00195585"/>
    <w:rsid w:val="001961A0"/>
    <w:rsid w:val="00196DD6"/>
    <w:rsid w:val="001A168E"/>
    <w:rsid w:val="001A3388"/>
    <w:rsid w:val="001B53EA"/>
    <w:rsid w:val="001B54BA"/>
    <w:rsid w:val="001C3DF4"/>
    <w:rsid w:val="001C6954"/>
    <w:rsid w:val="001D280D"/>
    <w:rsid w:val="001D721C"/>
    <w:rsid w:val="001E52DF"/>
    <w:rsid w:val="001E5418"/>
    <w:rsid w:val="001E5A3B"/>
    <w:rsid w:val="001F07C8"/>
    <w:rsid w:val="001F23EE"/>
    <w:rsid w:val="002047AE"/>
    <w:rsid w:val="00207392"/>
    <w:rsid w:val="00207AAC"/>
    <w:rsid w:val="00207FE4"/>
    <w:rsid w:val="0021016B"/>
    <w:rsid w:val="002156B6"/>
    <w:rsid w:val="002156CB"/>
    <w:rsid w:val="002178CA"/>
    <w:rsid w:val="00217D5A"/>
    <w:rsid w:val="00231675"/>
    <w:rsid w:val="00233669"/>
    <w:rsid w:val="0023388F"/>
    <w:rsid w:val="002408B7"/>
    <w:rsid w:val="0024134D"/>
    <w:rsid w:val="0024710D"/>
    <w:rsid w:val="00247B64"/>
    <w:rsid w:val="00264B43"/>
    <w:rsid w:val="00266D3C"/>
    <w:rsid w:val="002673EF"/>
    <w:rsid w:val="00281B19"/>
    <w:rsid w:val="00283EAA"/>
    <w:rsid w:val="002849DF"/>
    <w:rsid w:val="0028641E"/>
    <w:rsid w:val="0028795A"/>
    <w:rsid w:val="00290435"/>
    <w:rsid w:val="002905F7"/>
    <w:rsid w:val="002942F3"/>
    <w:rsid w:val="00294951"/>
    <w:rsid w:val="00294E7A"/>
    <w:rsid w:val="002A11F6"/>
    <w:rsid w:val="002A2083"/>
    <w:rsid w:val="002A500E"/>
    <w:rsid w:val="002B1C36"/>
    <w:rsid w:val="002B5315"/>
    <w:rsid w:val="002C1A7A"/>
    <w:rsid w:val="002D3F15"/>
    <w:rsid w:val="002D5FA0"/>
    <w:rsid w:val="002D6446"/>
    <w:rsid w:val="002E0770"/>
    <w:rsid w:val="002E1CB6"/>
    <w:rsid w:val="002E50E8"/>
    <w:rsid w:val="002E60D5"/>
    <w:rsid w:val="002E7F97"/>
    <w:rsid w:val="002F1FD1"/>
    <w:rsid w:val="002F34E5"/>
    <w:rsid w:val="002F3A96"/>
    <w:rsid w:val="002F5CDC"/>
    <w:rsid w:val="002F6073"/>
    <w:rsid w:val="002F64B7"/>
    <w:rsid w:val="002F7551"/>
    <w:rsid w:val="00300D93"/>
    <w:rsid w:val="00304CB9"/>
    <w:rsid w:val="00304E38"/>
    <w:rsid w:val="003073CE"/>
    <w:rsid w:val="00313250"/>
    <w:rsid w:val="003139D8"/>
    <w:rsid w:val="003139E5"/>
    <w:rsid w:val="003144C6"/>
    <w:rsid w:val="00314769"/>
    <w:rsid w:val="003155D9"/>
    <w:rsid w:val="003177FB"/>
    <w:rsid w:val="003221CC"/>
    <w:rsid w:val="00323E98"/>
    <w:rsid w:val="00325AF1"/>
    <w:rsid w:val="0033358B"/>
    <w:rsid w:val="00334478"/>
    <w:rsid w:val="00341A87"/>
    <w:rsid w:val="00342001"/>
    <w:rsid w:val="00352481"/>
    <w:rsid w:val="00356B1F"/>
    <w:rsid w:val="003600C8"/>
    <w:rsid w:val="00361DB1"/>
    <w:rsid w:val="00361F26"/>
    <w:rsid w:val="0036611B"/>
    <w:rsid w:val="00366C65"/>
    <w:rsid w:val="003762CF"/>
    <w:rsid w:val="003778B2"/>
    <w:rsid w:val="00377A8E"/>
    <w:rsid w:val="003824B0"/>
    <w:rsid w:val="00382ABB"/>
    <w:rsid w:val="003842B5"/>
    <w:rsid w:val="0038546F"/>
    <w:rsid w:val="00391FE1"/>
    <w:rsid w:val="003936F0"/>
    <w:rsid w:val="00397195"/>
    <w:rsid w:val="003A23DC"/>
    <w:rsid w:val="003A6ED4"/>
    <w:rsid w:val="003B241A"/>
    <w:rsid w:val="003B3E31"/>
    <w:rsid w:val="003B4F14"/>
    <w:rsid w:val="003B6F02"/>
    <w:rsid w:val="003C05C1"/>
    <w:rsid w:val="003C2AD5"/>
    <w:rsid w:val="003C6DC8"/>
    <w:rsid w:val="003D0E8B"/>
    <w:rsid w:val="003D1C2E"/>
    <w:rsid w:val="003D527B"/>
    <w:rsid w:val="003D6218"/>
    <w:rsid w:val="003E1919"/>
    <w:rsid w:val="003E4E41"/>
    <w:rsid w:val="003E6A45"/>
    <w:rsid w:val="003F3DF3"/>
    <w:rsid w:val="003F737D"/>
    <w:rsid w:val="00400ADF"/>
    <w:rsid w:val="00403157"/>
    <w:rsid w:val="00403451"/>
    <w:rsid w:val="00405769"/>
    <w:rsid w:val="00411B64"/>
    <w:rsid w:val="00412307"/>
    <w:rsid w:val="004130A4"/>
    <w:rsid w:val="00415BFE"/>
    <w:rsid w:val="00421242"/>
    <w:rsid w:val="00422336"/>
    <w:rsid w:val="004248DA"/>
    <w:rsid w:val="00424CCC"/>
    <w:rsid w:val="00426446"/>
    <w:rsid w:val="0043093E"/>
    <w:rsid w:val="00430B60"/>
    <w:rsid w:val="00434DF0"/>
    <w:rsid w:val="0043751F"/>
    <w:rsid w:val="004405B5"/>
    <w:rsid w:val="00442180"/>
    <w:rsid w:val="00445584"/>
    <w:rsid w:val="0044587B"/>
    <w:rsid w:val="00445B17"/>
    <w:rsid w:val="00451DE7"/>
    <w:rsid w:val="00451EC9"/>
    <w:rsid w:val="004548AC"/>
    <w:rsid w:val="00455CB4"/>
    <w:rsid w:val="00457E23"/>
    <w:rsid w:val="00460970"/>
    <w:rsid w:val="00463C59"/>
    <w:rsid w:val="004661B3"/>
    <w:rsid w:val="00467B15"/>
    <w:rsid w:val="00470024"/>
    <w:rsid w:val="00470942"/>
    <w:rsid w:val="004729D8"/>
    <w:rsid w:val="00473694"/>
    <w:rsid w:val="00474CCB"/>
    <w:rsid w:val="004767F0"/>
    <w:rsid w:val="004842D2"/>
    <w:rsid w:val="004870AC"/>
    <w:rsid w:val="004944DC"/>
    <w:rsid w:val="004A0078"/>
    <w:rsid w:val="004A0A99"/>
    <w:rsid w:val="004A32D5"/>
    <w:rsid w:val="004B5411"/>
    <w:rsid w:val="004B6E1E"/>
    <w:rsid w:val="004C2738"/>
    <w:rsid w:val="004C4323"/>
    <w:rsid w:val="004D07C5"/>
    <w:rsid w:val="004D776C"/>
    <w:rsid w:val="004E0702"/>
    <w:rsid w:val="004E2833"/>
    <w:rsid w:val="004E2B41"/>
    <w:rsid w:val="004E4F7D"/>
    <w:rsid w:val="004E4FD2"/>
    <w:rsid w:val="004E5285"/>
    <w:rsid w:val="004E7BA4"/>
    <w:rsid w:val="004F0923"/>
    <w:rsid w:val="004F1377"/>
    <w:rsid w:val="004F592C"/>
    <w:rsid w:val="005000E5"/>
    <w:rsid w:val="00500447"/>
    <w:rsid w:val="00506BD8"/>
    <w:rsid w:val="00512E8A"/>
    <w:rsid w:val="005160D6"/>
    <w:rsid w:val="0051774E"/>
    <w:rsid w:val="00520082"/>
    <w:rsid w:val="00522460"/>
    <w:rsid w:val="005246AB"/>
    <w:rsid w:val="005262BE"/>
    <w:rsid w:val="005265D8"/>
    <w:rsid w:val="00535F54"/>
    <w:rsid w:val="00536D9F"/>
    <w:rsid w:val="00537240"/>
    <w:rsid w:val="00542EBA"/>
    <w:rsid w:val="0055166F"/>
    <w:rsid w:val="00551C21"/>
    <w:rsid w:val="0055639D"/>
    <w:rsid w:val="005564DA"/>
    <w:rsid w:val="00564851"/>
    <w:rsid w:val="00565120"/>
    <w:rsid w:val="005667F2"/>
    <w:rsid w:val="00566885"/>
    <w:rsid w:val="00567865"/>
    <w:rsid w:val="0057003A"/>
    <w:rsid w:val="00573E2B"/>
    <w:rsid w:val="005801FA"/>
    <w:rsid w:val="005813E5"/>
    <w:rsid w:val="00581EBE"/>
    <w:rsid w:val="00582B31"/>
    <w:rsid w:val="00583D2D"/>
    <w:rsid w:val="00585141"/>
    <w:rsid w:val="00590B07"/>
    <w:rsid w:val="00590C88"/>
    <w:rsid w:val="00591AFB"/>
    <w:rsid w:val="00591BE0"/>
    <w:rsid w:val="0059491D"/>
    <w:rsid w:val="005A27D3"/>
    <w:rsid w:val="005A37E7"/>
    <w:rsid w:val="005A3CFD"/>
    <w:rsid w:val="005A5057"/>
    <w:rsid w:val="005A58D0"/>
    <w:rsid w:val="005A5A1D"/>
    <w:rsid w:val="005A67F6"/>
    <w:rsid w:val="005A68E1"/>
    <w:rsid w:val="005A6DF3"/>
    <w:rsid w:val="005A712D"/>
    <w:rsid w:val="005B2355"/>
    <w:rsid w:val="005B6258"/>
    <w:rsid w:val="005B7EDD"/>
    <w:rsid w:val="005C06C6"/>
    <w:rsid w:val="005C196C"/>
    <w:rsid w:val="005C6EE1"/>
    <w:rsid w:val="005E2D48"/>
    <w:rsid w:val="005F09CC"/>
    <w:rsid w:val="00603699"/>
    <w:rsid w:val="00603ED2"/>
    <w:rsid w:val="006044F9"/>
    <w:rsid w:val="00605303"/>
    <w:rsid w:val="00611AA1"/>
    <w:rsid w:val="00612541"/>
    <w:rsid w:val="00614C1C"/>
    <w:rsid w:val="006157AD"/>
    <w:rsid w:val="006179B4"/>
    <w:rsid w:val="00617DF7"/>
    <w:rsid w:val="006205FE"/>
    <w:rsid w:val="00621137"/>
    <w:rsid w:val="006218EF"/>
    <w:rsid w:val="00622035"/>
    <w:rsid w:val="006240D7"/>
    <w:rsid w:val="006265DC"/>
    <w:rsid w:val="00630CEC"/>
    <w:rsid w:val="00630F45"/>
    <w:rsid w:val="00632187"/>
    <w:rsid w:val="00635F2B"/>
    <w:rsid w:val="006379B2"/>
    <w:rsid w:val="006442EB"/>
    <w:rsid w:val="00644AF4"/>
    <w:rsid w:val="006538DE"/>
    <w:rsid w:val="0065393C"/>
    <w:rsid w:val="00654B9A"/>
    <w:rsid w:val="00656120"/>
    <w:rsid w:val="0066436C"/>
    <w:rsid w:val="00664490"/>
    <w:rsid w:val="006650CE"/>
    <w:rsid w:val="006650E4"/>
    <w:rsid w:val="00665B84"/>
    <w:rsid w:val="00672E2F"/>
    <w:rsid w:val="0067365F"/>
    <w:rsid w:val="006756AB"/>
    <w:rsid w:val="0068226D"/>
    <w:rsid w:val="0068436D"/>
    <w:rsid w:val="0068524B"/>
    <w:rsid w:val="006929BC"/>
    <w:rsid w:val="00692CF3"/>
    <w:rsid w:val="00694A85"/>
    <w:rsid w:val="006A4ACA"/>
    <w:rsid w:val="006B1042"/>
    <w:rsid w:val="006B16F7"/>
    <w:rsid w:val="006B2B35"/>
    <w:rsid w:val="006B5ABE"/>
    <w:rsid w:val="006C0273"/>
    <w:rsid w:val="006C4841"/>
    <w:rsid w:val="006C5955"/>
    <w:rsid w:val="006E06A2"/>
    <w:rsid w:val="006E266D"/>
    <w:rsid w:val="006E356A"/>
    <w:rsid w:val="006E3DAD"/>
    <w:rsid w:val="006E5182"/>
    <w:rsid w:val="006F19BE"/>
    <w:rsid w:val="006F4407"/>
    <w:rsid w:val="006F552E"/>
    <w:rsid w:val="006F5E26"/>
    <w:rsid w:val="006F727B"/>
    <w:rsid w:val="00706A60"/>
    <w:rsid w:val="007215BE"/>
    <w:rsid w:val="00722AA6"/>
    <w:rsid w:val="00723250"/>
    <w:rsid w:val="00726337"/>
    <w:rsid w:val="0073094A"/>
    <w:rsid w:val="00731241"/>
    <w:rsid w:val="007318EF"/>
    <w:rsid w:val="00733DA5"/>
    <w:rsid w:val="0073734F"/>
    <w:rsid w:val="00743F49"/>
    <w:rsid w:val="00757DC1"/>
    <w:rsid w:val="007624B9"/>
    <w:rsid w:val="00763CCF"/>
    <w:rsid w:val="007641AC"/>
    <w:rsid w:val="00764B45"/>
    <w:rsid w:val="00772DC6"/>
    <w:rsid w:val="00775402"/>
    <w:rsid w:val="007755BB"/>
    <w:rsid w:val="007758A0"/>
    <w:rsid w:val="00776719"/>
    <w:rsid w:val="007800A7"/>
    <w:rsid w:val="0078134E"/>
    <w:rsid w:val="007824AE"/>
    <w:rsid w:val="0078335F"/>
    <w:rsid w:val="00790258"/>
    <w:rsid w:val="007917EF"/>
    <w:rsid w:val="00791FCF"/>
    <w:rsid w:val="007A1309"/>
    <w:rsid w:val="007A1A5C"/>
    <w:rsid w:val="007A2AFF"/>
    <w:rsid w:val="007A4C67"/>
    <w:rsid w:val="007A72CA"/>
    <w:rsid w:val="007A782C"/>
    <w:rsid w:val="007B0C4A"/>
    <w:rsid w:val="007B1ED7"/>
    <w:rsid w:val="007B3B98"/>
    <w:rsid w:val="007C15CD"/>
    <w:rsid w:val="007C3254"/>
    <w:rsid w:val="007C5449"/>
    <w:rsid w:val="007C6D25"/>
    <w:rsid w:val="007C7D49"/>
    <w:rsid w:val="007D6541"/>
    <w:rsid w:val="007E1F23"/>
    <w:rsid w:val="007E5478"/>
    <w:rsid w:val="007E6843"/>
    <w:rsid w:val="007E74A2"/>
    <w:rsid w:val="007F2739"/>
    <w:rsid w:val="00804759"/>
    <w:rsid w:val="0080483E"/>
    <w:rsid w:val="00804B29"/>
    <w:rsid w:val="00805197"/>
    <w:rsid w:val="00805454"/>
    <w:rsid w:val="00806358"/>
    <w:rsid w:val="00807E71"/>
    <w:rsid w:val="00810828"/>
    <w:rsid w:val="0081124D"/>
    <w:rsid w:val="00811396"/>
    <w:rsid w:val="00811863"/>
    <w:rsid w:val="00815924"/>
    <w:rsid w:val="00815F5D"/>
    <w:rsid w:val="00817C83"/>
    <w:rsid w:val="00820F99"/>
    <w:rsid w:val="00822AD7"/>
    <w:rsid w:val="00823A45"/>
    <w:rsid w:val="00827F01"/>
    <w:rsid w:val="0083469D"/>
    <w:rsid w:val="00836509"/>
    <w:rsid w:val="008366C4"/>
    <w:rsid w:val="00840F54"/>
    <w:rsid w:val="00840FB7"/>
    <w:rsid w:val="008441C4"/>
    <w:rsid w:val="00845FD4"/>
    <w:rsid w:val="00854F00"/>
    <w:rsid w:val="008565FE"/>
    <w:rsid w:val="008568B6"/>
    <w:rsid w:val="0086719C"/>
    <w:rsid w:val="00876C48"/>
    <w:rsid w:val="008778AC"/>
    <w:rsid w:val="00877FAD"/>
    <w:rsid w:val="0088077A"/>
    <w:rsid w:val="0088138B"/>
    <w:rsid w:val="00881648"/>
    <w:rsid w:val="00881F1B"/>
    <w:rsid w:val="00883BB7"/>
    <w:rsid w:val="0088467E"/>
    <w:rsid w:val="00885CE5"/>
    <w:rsid w:val="0088745E"/>
    <w:rsid w:val="00891E28"/>
    <w:rsid w:val="00897204"/>
    <w:rsid w:val="008A0D71"/>
    <w:rsid w:val="008A1679"/>
    <w:rsid w:val="008A1D2F"/>
    <w:rsid w:val="008A32AF"/>
    <w:rsid w:val="008A3DA9"/>
    <w:rsid w:val="008A4A6C"/>
    <w:rsid w:val="008A5BAB"/>
    <w:rsid w:val="008A5DAD"/>
    <w:rsid w:val="008A5EB1"/>
    <w:rsid w:val="008B2B03"/>
    <w:rsid w:val="008B702A"/>
    <w:rsid w:val="008C07C7"/>
    <w:rsid w:val="008C1C8B"/>
    <w:rsid w:val="008C3C44"/>
    <w:rsid w:val="008C4E8C"/>
    <w:rsid w:val="008C7C5A"/>
    <w:rsid w:val="008D102B"/>
    <w:rsid w:val="008D31E7"/>
    <w:rsid w:val="008D5FF4"/>
    <w:rsid w:val="008D68C6"/>
    <w:rsid w:val="008D7233"/>
    <w:rsid w:val="008E16DC"/>
    <w:rsid w:val="008E1B54"/>
    <w:rsid w:val="008E6239"/>
    <w:rsid w:val="008F1BB9"/>
    <w:rsid w:val="008F59C9"/>
    <w:rsid w:val="00900A5F"/>
    <w:rsid w:val="0090123A"/>
    <w:rsid w:val="00902E33"/>
    <w:rsid w:val="00913B40"/>
    <w:rsid w:val="009170A8"/>
    <w:rsid w:val="00923821"/>
    <w:rsid w:val="00925EA9"/>
    <w:rsid w:val="009342CD"/>
    <w:rsid w:val="00937568"/>
    <w:rsid w:val="009402D8"/>
    <w:rsid w:val="00940B03"/>
    <w:rsid w:val="00941AF9"/>
    <w:rsid w:val="00941CC0"/>
    <w:rsid w:val="00942405"/>
    <w:rsid w:val="00943C2E"/>
    <w:rsid w:val="009516CC"/>
    <w:rsid w:val="00954759"/>
    <w:rsid w:val="00954959"/>
    <w:rsid w:val="00961772"/>
    <w:rsid w:val="00961F3D"/>
    <w:rsid w:val="0096407C"/>
    <w:rsid w:val="00965072"/>
    <w:rsid w:val="00965137"/>
    <w:rsid w:val="009665A7"/>
    <w:rsid w:val="0096693A"/>
    <w:rsid w:val="00971974"/>
    <w:rsid w:val="009748A5"/>
    <w:rsid w:val="00981EB8"/>
    <w:rsid w:val="009820B7"/>
    <w:rsid w:val="00982B56"/>
    <w:rsid w:val="0098510F"/>
    <w:rsid w:val="00986D80"/>
    <w:rsid w:val="00991860"/>
    <w:rsid w:val="00993900"/>
    <w:rsid w:val="00993DFE"/>
    <w:rsid w:val="00994C86"/>
    <w:rsid w:val="00994E82"/>
    <w:rsid w:val="00996229"/>
    <w:rsid w:val="009A0821"/>
    <w:rsid w:val="009A1E43"/>
    <w:rsid w:val="009A57BC"/>
    <w:rsid w:val="009B4358"/>
    <w:rsid w:val="009B43C9"/>
    <w:rsid w:val="009B50D7"/>
    <w:rsid w:val="009C06E4"/>
    <w:rsid w:val="009C4C5D"/>
    <w:rsid w:val="009C5B9C"/>
    <w:rsid w:val="009D3D48"/>
    <w:rsid w:val="009E5DB9"/>
    <w:rsid w:val="009F27C7"/>
    <w:rsid w:val="009F6DEA"/>
    <w:rsid w:val="00A01915"/>
    <w:rsid w:val="00A03B4D"/>
    <w:rsid w:val="00A03EA2"/>
    <w:rsid w:val="00A105B3"/>
    <w:rsid w:val="00A10A29"/>
    <w:rsid w:val="00A11F56"/>
    <w:rsid w:val="00A14A31"/>
    <w:rsid w:val="00A178B0"/>
    <w:rsid w:val="00A218A4"/>
    <w:rsid w:val="00A22D56"/>
    <w:rsid w:val="00A26DEC"/>
    <w:rsid w:val="00A334F5"/>
    <w:rsid w:val="00A408C1"/>
    <w:rsid w:val="00A414FF"/>
    <w:rsid w:val="00A41AC6"/>
    <w:rsid w:val="00A43555"/>
    <w:rsid w:val="00A514B1"/>
    <w:rsid w:val="00A53B1C"/>
    <w:rsid w:val="00A54025"/>
    <w:rsid w:val="00A701D3"/>
    <w:rsid w:val="00A7210A"/>
    <w:rsid w:val="00A727B8"/>
    <w:rsid w:val="00A74AE4"/>
    <w:rsid w:val="00A76BD9"/>
    <w:rsid w:val="00A7754B"/>
    <w:rsid w:val="00A808E5"/>
    <w:rsid w:val="00A83C9C"/>
    <w:rsid w:val="00A87229"/>
    <w:rsid w:val="00A9022B"/>
    <w:rsid w:val="00A90740"/>
    <w:rsid w:val="00A908CD"/>
    <w:rsid w:val="00A911F1"/>
    <w:rsid w:val="00A93DC7"/>
    <w:rsid w:val="00AA4D1F"/>
    <w:rsid w:val="00AB566D"/>
    <w:rsid w:val="00AC3966"/>
    <w:rsid w:val="00AD2AB9"/>
    <w:rsid w:val="00AD63A5"/>
    <w:rsid w:val="00AF1946"/>
    <w:rsid w:val="00AF55C4"/>
    <w:rsid w:val="00AF6D74"/>
    <w:rsid w:val="00AF7971"/>
    <w:rsid w:val="00B050C1"/>
    <w:rsid w:val="00B10848"/>
    <w:rsid w:val="00B10DC2"/>
    <w:rsid w:val="00B1242E"/>
    <w:rsid w:val="00B1530E"/>
    <w:rsid w:val="00B21926"/>
    <w:rsid w:val="00B22037"/>
    <w:rsid w:val="00B24FC4"/>
    <w:rsid w:val="00B25B1B"/>
    <w:rsid w:val="00B25E07"/>
    <w:rsid w:val="00B262F3"/>
    <w:rsid w:val="00B26D5E"/>
    <w:rsid w:val="00B36722"/>
    <w:rsid w:val="00B427C7"/>
    <w:rsid w:val="00B4569D"/>
    <w:rsid w:val="00B50EBF"/>
    <w:rsid w:val="00B523BE"/>
    <w:rsid w:val="00B55AFF"/>
    <w:rsid w:val="00B55B20"/>
    <w:rsid w:val="00B55C8F"/>
    <w:rsid w:val="00B57B04"/>
    <w:rsid w:val="00B721CC"/>
    <w:rsid w:val="00B749D4"/>
    <w:rsid w:val="00B77E5F"/>
    <w:rsid w:val="00B77E96"/>
    <w:rsid w:val="00B86C5B"/>
    <w:rsid w:val="00B929FE"/>
    <w:rsid w:val="00B9386A"/>
    <w:rsid w:val="00B94FD8"/>
    <w:rsid w:val="00B95C44"/>
    <w:rsid w:val="00B96C54"/>
    <w:rsid w:val="00B97743"/>
    <w:rsid w:val="00BA1904"/>
    <w:rsid w:val="00BC16C0"/>
    <w:rsid w:val="00BD08EF"/>
    <w:rsid w:val="00BD2386"/>
    <w:rsid w:val="00BD3F87"/>
    <w:rsid w:val="00BD52AB"/>
    <w:rsid w:val="00BD594D"/>
    <w:rsid w:val="00BD6F15"/>
    <w:rsid w:val="00BE485F"/>
    <w:rsid w:val="00BE77A3"/>
    <w:rsid w:val="00BF1F0A"/>
    <w:rsid w:val="00BF4B10"/>
    <w:rsid w:val="00C01884"/>
    <w:rsid w:val="00C01CFF"/>
    <w:rsid w:val="00C025CB"/>
    <w:rsid w:val="00C02F87"/>
    <w:rsid w:val="00C1798D"/>
    <w:rsid w:val="00C17B20"/>
    <w:rsid w:val="00C20A9D"/>
    <w:rsid w:val="00C22072"/>
    <w:rsid w:val="00C22708"/>
    <w:rsid w:val="00C24714"/>
    <w:rsid w:val="00C3002C"/>
    <w:rsid w:val="00C40A00"/>
    <w:rsid w:val="00C41C09"/>
    <w:rsid w:val="00C443F8"/>
    <w:rsid w:val="00C474BE"/>
    <w:rsid w:val="00C47B79"/>
    <w:rsid w:val="00C552F9"/>
    <w:rsid w:val="00C558EE"/>
    <w:rsid w:val="00C5599F"/>
    <w:rsid w:val="00C61261"/>
    <w:rsid w:val="00C640C4"/>
    <w:rsid w:val="00C65726"/>
    <w:rsid w:val="00C65ED2"/>
    <w:rsid w:val="00C674A8"/>
    <w:rsid w:val="00C71123"/>
    <w:rsid w:val="00C77D2A"/>
    <w:rsid w:val="00C812EB"/>
    <w:rsid w:val="00C81CF3"/>
    <w:rsid w:val="00C91ED9"/>
    <w:rsid w:val="00C926BE"/>
    <w:rsid w:val="00C92CFB"/>
    <w:rsid w:val="00C934B5"/>
    <w:rsid w:val="00CA1ADD"/>
    <w:rsid w:val="00CA55EB"/>
    <w:rsid w:val="00CA6179"/>
    <w:rsid w:val="00CB251F"/>
    <w:rsid w:val="00CB31B0"/>
    <w:rsid w:val="00CB673C"/>
    <w:rsid w:val="00CB717B"/>
    <w:rsid w:val="00CC01E7"/>
    <w:rsid w:val="00CC062B"/>
    <w:rsid w:val="00CC27BD"/>
    <w:rsid w:val="00CD0680"/>
    <w:rsid w:val="00CD089E"/>
    <w:rsid w:val="00CD247B"/>
    <w:rsid w:val="00CE0C9F"/>
    <w:rsid w:val="00CE48CF"/>
    <w:rsid w:val="00CE5EBA"/>
    <w:rsid w:val="00CE7C8B"/>
    <w:rsid w:val="00CF0EDE"/>
    <w:rsid w:val="00CF2373"/>
    <w:rsid w:val="00CF41F1"/>
    <w:rsid w:val="00D009D8"/>
    <w:rsid w:val="00D021CE"/>
    <w:rsid w:val="00D02934"/>
    <w:rsid w:val="00D055D4"/>
    <w:rsid w:val="00D10A2F"/>
    <w:rsid w:val="00D111A1"/>
    <w:rsid w:val="00D14169"/>
    <w:rsid w:val="00D145B1"/>
    <w:rsid w:val="00D14B56"/>
    <w:rsid w:val="00D16717"/>
    <w:rsid w:val="00D16B3B"/>
    <w:rsid w:val="00D207CF"/>
    <w:rsid w:val="00D333B7"/>
    <w:rsid w:val="00D345C9"/>
    <w:rsid w:val="00D409F0"/>
    <w:rsid w:val="00D4232A"/>
    <w:rsid w:val="00D474FD"/>
    <w:rsid w:val="00D5342D"/>
    <w:rsid w:val="00D55BAA"/>
    <w:rsid w:val="00D55BD3"/>
    <w:rsid w:val="00D576F4"/>
    <w:rsid w:val="00D605B2"/>
    <w:rsid w:val="00D61533"/>
    <w:rsid w:val="00D62B95"/>
    <w:rsid w:val="00D63E20"/>
    <w:rsid w:val="00D66369"/>
    <w:rsid w:val="00D70487"/>
    <w:rsid w:val="00D70B53"/>
    <w:rsid w:val="00D7312A"/>
    <w:rsid w:val="00D74EBD"/>
    <w:rsid w:val="00D76AA3"/>
    <w:rsid w:val="00D83BE8"/>
    <w:rsid w:val="00D84D22"/>
    <w:rsid w:val="00D8538F"/>
    <w:rsid w:val="00D90501"/>
    <w:rsid w:val="00D91C97"/>
    <w:rsid w:val="00D975E4"/>
    <w:rsid w:val="00DA0C86"/>
    <w:rsid w:val="00DB0E18"/>
    <w:rsid w:val="00DB3553"/>
    <w:rsid w:val="00DB48E8"/>
    <w:rsid w:val="00DD0358"/>
    <w:rsid w:val="00DD0F70"/>
    <w:rsid w:val="00DD18D3"/>
    <w:rsid w:val="00DD434F"/>
    <w:rsid w:val="00DD55D1"/>
    <w:rsid w:val="00DE08E9"/>
    <w:rsid w:val="00DE28B6"/>
    <w:rsid w:val="00DE2BE4"/>
    <w:rsid w:val="00DE2F65"/>
    <w:rsid w:val="00DE3EAE"/>
    <w:rsid w:val="00DE74F1"/>
    <w:rsid w:val="00DE7B3B"/>
    <w:rsid w:val="00DF5293"/>
    <w:rsid w:val="00DF5378"/>
    <w:rsid w:val="00DF69F7"/>
    <w:rsid w:val="00E00245"/>
    <w:rsid w:val="00E02E0F"/>
    <w:rsid w:val="00E034BB"/>
    <w:rsid w:val="00E037CA"/>
    <w:rsid w:val="00E07232"/>
    <w:rsid w:val="00E106C8"/>
    <w:rsid w:val="00E106F4"/>
    <w:rsid w:val="00E17F33"/>
    <w:rsid w:val="00E236FF"/>
    <w:rsid w:val="00E23C34"/>
    <w:rsid w:val="00E301AF"/>
    <w:rsid w:val="00E33D68"/>
    <w:rsid w:val="00E34A29"/>
    <w:rsid w:val="00E34F9C"/>
    <w:rsid w:val="00E361E1"/>
    <w:rsid w:val="00E363FB"/>
    <w:rsid w:val="00E37CFB"/>
    <w:rsid w:val="00E40A34"/>
    <w:rsid w:val="00E41DA9"/>
    <w:rsid w:val="00E4354D"/>
    <w:rsid w:val="00E46AD5"/>
    <w:rsid w:val="00E505E9"/>
    <w:rsid w:val="00E543F8"/>
    <w:rsid w:val="00E636FB"/>
    <w:rsid w:val="00E64C59"/>
    <w:rsid w:val="00E70426"/>
    <w:rsid w:val="00E7390D"/>
    <w:rsid w:val="00E75D4A"/>
    <w:rsid w:val="00E76691"/>
    <w:rsid w:val="00E81948"/>
    <w:rsid w:val="00E84CE9"/>
    <w:rsid w:val="00E86D9E"/>
    <w:rsid w:val="00E87FE5"/>
    <w:rsid w:val="00E9035E"/>
    <w:rsid w:val="00E91A7C"/>
    <w:rsid w:val="00E91C61"/>
    <w:rsid w:val="00E93C24"/>
    <w:rsid w:val="00EA053E"/>
    <w:rsid w:val="00EA12E5"/>
    <w:rsid w:val="00EA15C4"/>
    <w:rsid w:val="00EA2B52"/>
    <w:rsid w:val="00EA4A60"/>
    <w:rsid w:val="00EB1756"/>
    <w:rsid w:val="00EB6B0D"/>
    <w:rsid w:val="00EC10A3"/>
    <w:rsid w:val="00EC1EA9"/>
    <w:rsid w:val="00EC38CA"/>
    <w:rsid w:val="00EC421E"/>
    <w:rsid w:val="00EC4B64"/>
    <w:rsid w:val="00EC66DD"/>
    <w:rsid w:val="00EE2737"/>
    <w:rsid w:val="00EE2E0B"/>
    <w:rsid w:val="00EE3A35"/>
    <w:rsid w:val="00EE49F3"/>
    <w:rsid w:val="00EE7D6D"/>
    <w:rsid w:val="00EF1401"/>
    <w:rsid w:val="00EF455B"/>
    <w:rsid w:val="00EF5A47"/>
    <w:rsid w:val="00EF73CA"/>
    <w:rsid w:val="00F03480"/>
    <w:rsid w:val="00F0513B"/>
    <w:rsid w:val="00F058E4"/>
    <w:rsid w:val="00F070A1"/>
    <w:rsid w:val="00F10829"/>
    <w:rsid w:val="00F166F2"/>
    <w:rsid w:val="00F169A6"/>
    <w:rsid w:val="00F1731F"/>
    <w:rsid w:val="00F20A41"/>
    <w:rsid w:val="00F24093"/>
    <w:rsid w:val="00F26EED"/>
    <w:rsid w:val="00F271BD"/>
    <w:rsid w:val="00F30312"/>
    <w:rsid w:val="00F350EB"/>
    <w:rsid w:val="00F40775"/>
    <w:rsid w:val="00F419E6"/>
    <w:rsid w:val="00F43785"/>
    <w:rsid w:val="00F44A67"/>
    <w:rsid w:val="00F51143"/>
    <w:rsid w:val="00F63CED"/>
    <w:rsid w:val="00F66E09"/>
    <w:rsid w:val="00F67878"/>
    <w:rsid w:val="00F8041F"/>
    <w:rsid w:val="00F81A88"/>
    <w:rsid w:val="00F8275A"/>
    <w:rsid w:val="00F8374E"/>
    <w:rsid w:val="00F83A22"/>
    <w:rsid w:val="00F87369"/>
    <w:rsid w:val="00F91B8C"/>
    <w:rsid w:val="00F91D00"/>
    <w:rsid w:val="00F92100"/>
    <w:rsid w:val="00FA118B"/>
    <w:rsid w:val="00FA2E29"/>
    <w:rsid w:val="00FA5DF5"/>
    <w:rsid w:val="00FA6615"/>
    <w:rsid w:val="00FA6AA7"/>
    <w:rsid w:val="00FA74D1"/>
    <w:rsid w:val="00FB01E7"/>
    <w:rsid w:val="00FB5DF9"/>
    <w:rsid w:val="00FC10B4"/>
    <w:rsid w:val="00FC175D"/>
    <w:rsid w:val="00FC1E80"/>
    <w:rsid w:val="00FC5339"/>
    <w:rsid w:val="00FC5531"/>
    <w:rsid w:val="00FC5DA1"/>
    <w:rsid w:val="00FD1AD7"/>
    <w:rsid w:val="00FD2D95"/>
    <w:rsid w:val="00FD4A98"/>
    <w:rsid w:val="00FD5A97"/>
    <w:rsid w:val="00FE124D"/>
    <w:rsid w:val="00FE23CD"/>
    <w:rsid w:val="00FE47E9"/>
    <w:rsid w:val="00FE611B"/>
    <w:rsid w:val="00FF15AB"/>
    <w:rsid w:val="00FF254E"/>
    <w:rsid w:val="00FF3958"/>
    <w:rsid w:val="00FF41B8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F70"/>
    <w:pPr>
      <w:widowControl w:val="0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170A8"/>
    <w:rPr>
      <w:rFonts w:cs="Times New Roman"/>
      <w:kern w:val="2"/>
    </w:rPr>
  </w:style>
  <w:style w:type="paragraph" w:styleId="Footer">
    <w:name w:val="footer"/>
    <w:basedOn w:val="Normal"/>
    <w:link w:val="FooterChar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170A8"/>
    <w:rPr>
      <w:rFonts w:cs="Times New Roman"/>
      <w:kern w:val="2"/>
    </w:rPr>
  </w:style>
  <w:style w:type="paragraph" w:styleId="BalloonText">
    <w:name w:val="Balloon Text"/>
    <w:basedOn w:val="Normal"/>
    <w:link w:val="BalloonTextChar"/>
    <w:uiPriority w:val="99"/>
    <w:rsid w:val="00827F01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27F0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5</Pages>
  <Words>33</Words>
  <Characters>192</Characters>
  <Application>Microsoft Office Outlook</Application>
  <DocSecurity>0</DocSecurity>
  <Lines>0</Lines>
  <Paragraphs>0</Paragraphs>
  <ScaleCrop>false</ScaleCrop>
  <Company>TWCAT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subject/>
  <dc:creator>AD</dc:creator>
  <cp:keywords/>
  <dc:description/>
  <cp:lastModifiedBy>IBM</cp:lastModifiedBy>
  <cp:revision>5</cp:revision>
  <dcterms:created xsi:type="dcterms:W3CDTF">2013-01-08T14:33:00Z</dcterms:created>
  <dcterms:modified xsi:type="dcterms:W3CDTF">2013-02-19T05:32:00Z</dcterms:modified>
</cp:coreProperties>
</file>