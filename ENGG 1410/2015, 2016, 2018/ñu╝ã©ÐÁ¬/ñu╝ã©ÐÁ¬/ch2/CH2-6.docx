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C3" w:rsidRDefault="00BE53C3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BE53C3" w:rsidRDefault="00BE53C3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2.6</w:t>
      </w:r>
    </w:p>
    <w:p w:rsidR="00BE53C3" w:rsidRDefault="00BE53C3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4D89">
        <w:rPr>
          <w:bdr w:val="single" w:sz="4" w:space="0" w:color="auto"/>
          <w:shd w:val="pct15" w:color="auto" w:fill="FFFFFF"/>
          <w:lang w:val="pt-BR"/>
        </w:rPr>
        <w:t>No. 1</w:t>
      </w:r>
    </w:p>
    <w:p w:rsidR="00BE53C3" w:rsidRPr="005D4D89" w:rsidRDefault="00BE53C3" w:rsidP="009170A8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327pt">
            <v:imagedata r:id="rId7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D4D89">
        <w:rPr>
          <w:bdr w:val="single" w:sz="4" w:space="0" w:color="auto"/>
          <w:shd w:val="pct15" w:color="auto" w:fill="FFFFFF"/>
          <w:lang w:val="pt-BR"/>
        </w:rPr>
        <w:t>No. 2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26" type="#_x0000_t75" style="width:243pt;height:190.5pt">
            <v:imagedata r:id="rId8" o:title=""/>
          </v:shape>
        </w:pict>
      </w:r>
    </w:p>
    <w:p w:rsidR="00BE53C3" w:rsidRDefault="00BE53C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BE53C3" w:rsidRPr="00D111A1" w:rsidRDefault="00BE53C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27" type="#_x0000_t75" style="width:291.75pt;height:209.25pt">
            <v:imagedata r:id="rId9" o:title=""/>
          </v:shape>
        </w:pict>
      </w:r>
    </w:p>
    <w:p w:rsidR="00BE53C3" w:rsidRPr="00D111A1" w:rsidRDefault="00BE53C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BE53C3" w:rsidRDefault="00BE53C3" w:rsidP="005C06C6">
      <w:pPr>
        <w:ind w:leftChars="-100" w:left="-240"/>
        <w:rPr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28" type="#_x0000_t75" style="width:189.75pt;height:146.25pt">
            <v:imagedata r:id="rId10" o:title=""/>
          </v:shape>
        </w:pict>
      </w:r>
    </w:p>
    <w:p w:rsidR="00BE53C3" w:rsidRPr="00D111A1" w:rsidRDefault="00BE53C3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A42DD">
        <w:rPr>
          <w:lang w:val="pt-BR"/>
        </w:rPr>
        <w:pict>
          <v:shape id="_x0000_i1029" type="#_x0000_t75" style="width:236.25pt;height:41.25pt">
            <v:imagedata r:id="rId11" o:title=""/>
          </v:shape>
        </w:pict>
      </w:r>
    </w:p>
    <w:p w:rsidR="00BE53C3" w:rsidRPr="00D111A1" w:rsidRDefault="00BE53C3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BE53C3" w:rsidRDefault="00BE53C3" w:rsidP="00515771">
      <w:pPr>
        <w:ind w:leftChars="-100" w:left="-240"/>
        <w:rPr>
          <w:lang w:val="pt-BR"/>
        </w:rPr>
      </w:pPr>
      <w:r w:rsidRPr="006462A9">
        <w:rPr>
          <w:lang w:val="pt-BR"/>
        </w:rPr>
        <w:pict>
          <v:shape id="_x0000_i1030" type="#_x0000_t75" style="width:298.5pt;height:147.75pt">
            <v:imagedata r:id="rId12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lang w:val="pt-BR"/>
        </w:rPr>
        <w:pict>
          <v:shape id="_x0000_i1031" type="#_x0000_t75" style="width:413.25pt;height:66pt">
            <v:imagedata r:id="rId13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32" type="#_x0000_t75" style="width:379.5pt;height:202.5pt">
            <v:imagedata r:id="rId14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lang w:val="pt-BR"/>
        </w:rPr>
        <w:pict>
          <v:shape id="_x0000_i1033" type="#_x0000_t75" style="width:411.75pt;height:98.25pt">
            <v:imagedata r:id="rId15" o:title=""/>
          </v:shape>
        </w:pict>
      </w:r>
    </w:p>
    <w:p w:rsidR="00BE53C3" w:rsidRPr="00D111A1" w:rsidRDefault="00BE53C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BE53C3" w:rsidRDefault="00BE53C3" w:rsidP="0088077A">
      <w:pPr>
        <w:ind w:leftChars="-100" w:left="-240"/>
        <w:rPr>
          <w:lang w:val="pt-BR"/>
        </w:rPr>
      </w:pPr>
      <w:r w:rsidRPr="006462A9">
        <w:rPr>
          <w:lang w:val="pt-BR"/>
        </w:rPr>
        <w:pict>
          <v:shape id="_x0000_i1034" type="#_x0000_t75" style="width:298.5pt;height:403.5pt">
            <v:imagedata r:id="rId16" o:title=""/>
          </v:shape>
        </w:pict>
      </w:r>
    </w:p>
    <w:p w:rsidR="00BE53C3" w:rsidRPr="00D111A1" w:rsidRDefault="00BE53C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BE53C3" w:rsidRPr="00D111A1" w:rsidRDefault="00BE53C3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 id="_x0000_i1035" type="#_x0000_t75" style="width:412.5pt;height:108pt">
            <v:imagedata r:id="rId17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BE53C3" w:rsidRDefault="00BE53C3" w:rsidP="00515771">
      <w:pPr>
        <w:ind w:leftChars="-100" w:left="-240"/>
        <w:rPr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36" type="#_x0000_t75" style="width:377.25pt;height:298.5pt">
            <v:imagedata r:id="rId18" o:title=""/>
          </v:shape>
        </w:pic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A42DD">
        <w:rPr>
          <w:lang w:val="pt-BR"/>
        </w:rPr>
        <w:pict>
          <v:shape id="_x0000_i1037" type="#_x0000_t75" style="width:399pt;height:256.5pt">
            <v:imagedata r:id="rId19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lang w:val="pt-BR"/>
        </w:rPr>
        <w:pict>
          <v:shape id="_x0000_i1038" type="#_x0000_t75" style="width:337.5pt;height:133.5pt">
            <v:imagedata r:id="rId20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BE53C3" w:rsidRDefault="00BE53C3" w:rsidP="00515771">
      <w:pPr>
        <w:ind w:leftChars="-100" w:left="-240"/>
        <w:rPr>
          <w:lang w:val="pt-BR"/>
        </w:rPr>
      </w:pPr>
      <w:r w:rsidRPr="00D55BAA">
        <w:rPr>
          <w:lang w:val="pt-BR"/>
        </w:rPr>
        <w:pict>
          <v:shape id="_x0000_i1039" type="#_x0000_t75" style="width:222.75pt;height:309.75pt">
            <v:imagedata r:id="rId21" o:title=""/>
          </v:shape>
        </w:pic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5A42DD">
        <w:rPr>
          <w:lang w:val="pt-BR"/>
        </w:rPr>
        <w:pict>
          <v:shape id="_x0000_i1040" type="#_x0000_t75" style="width:112.5pt;height:48pt">
            <v:imagedata r:id="rId22" o:title=""/>
          </v:shape>
        </w:pict>
      </w:r>
    </w:p>
    <w:p w:rsidR="00BE53C3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BE53C3" w:rsidRPr="00515771" w:rsidRDefault="00BE53C3" w:rsidP="0051577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lang w:val="pt-BR"/>
        </w:rPr>
        <w:pict>
          <v:shape id="_x0000_i1041" type="#_x0000_t75" style="width:382.5pt;height:267pt">
            <v:imagedata r:id="rId23" o:title=""/>
          </v:shape>
        </w:pict>
      </w:r>
    </w:p>
    <w:p w:rsidR="00BE53C3" w:rsidRDefault="00BE53C3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BE53C3" w:rsidRDefault="00BE53C3" w:rsidP="00996229">
      <w:pPr>
        <w:ind w:leftChars="-100" w:left="-240"/>
        <w:rPr>
          <w:lang w:val="pt-BR"/>
        </w:rPr>
      </w:pPr>
      <w:r w:rsidRPr="006462A9">
        <w:rPr>
          <w:lang w:val="pt-BR"/>
        </w:rPr>
        <w:pict>
          <v:shape id="_x0000_i1042" type="#_x0000_t75" style="width:332.25pt;height:342.75pt">
            <v:imagedata r:id="rId24" o:title=""/>
          </v:shape>
        </w:pict>
      </w:r>
    </w:p>
    <w:p w:rsidR="00BE53C3" w:rsidRDefault="00BE53C3" w:rsidP="00996229">
      <w:pPr>
        <w:ind w:leftChars="-100" w:left="-240"/>
        <w:rPr>
          <w:lang w:val="pt-BR"/>
        </w:rPr>
      </w:pPr>
      <w:r w:rsidRPr="006462A9">
        <w:rPr>
          <w:lang w:val="pt-BR"/>
        </w:rPr>
        <w:pict>
          <v:shape id="_x0000_i1043" type="#_x0000_t75" style="width:223.5pt;height:178.5pt">
            <v:imagedata r:id="rId25" o:title=""/>
          </v:shape>
        </w:pict>
      </w:r>
    </w:p>
    <w:p w:rsidR="00BE53C3" w:rsidRDefault="00BE53C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BE53C3" w:rsidRDefault="00BE53C3" w:rsidP="00996229">
      <w:pPr>
        <w:ind w:leftChars="-100" w:left="-240"/>
        <w:rPr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 id="_x0000_i1044" type="#_x0000_t75" style="width:411.75pt;height:129pt">
            <v:imagedata r:id="rId26" o:title=""/>
          </v:shape>
        </w:pict>
      </w:r>
    </w:p>
    <w:p w:rsidR="00BE53C3" w:rsidRDefault="00BE53C3" w:rsidP="00996229">
      <w:pPr>
        <w:ind w:leftChars="-100" w:left="-240"/>
        <w:rPr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 id="_x0000_i1045" type="#_x0000_t75" style="width:414.75pt;height:339pt">
            <v:imagedata r:id="rId27" o:title=""/>
          </v:shape>
        </w:pict>
      </w:r>
    </w:p>
    <w:p w:rsidR="00BE53C3" w:rsidRDefault="00BE53C3" w:rsidP="00996229">
      <w:pPr>
        <w:ind w:leftChars="-100" w:left="-240"/>
        <w:rPr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 id="_x0000_i1046" type="#_x0000_t75" style="width:413.25pt;height:360.75pt">
            <v:imagedata r:id="rId28" o:title=""/>
          </v:shape>
        </w:pict>
      </w:r>
    </w:p>
    <w:p w:rsidR="00BE53C3" w:rsidRPr="00923821" w:rsidRDefault="00BE53C3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462A9">
        <w:rPr>
          <w:shd w:val="pct15" w:color="auto" w:fill="FFFFFF"/>
          <w:lang w:val="pt-BR"/>
        </w:rPr>
        <w:pict>
          <v:shape id="_x0000_i1047" type="#_x0000_t75" style="width:407.25pt;height:37.5pt">
            <v:imagedata r:id="rId29" o:title=""/>
          </v:shape>
        </w:pict>
      </w:r>
    </w:p>
    <w:sectPr w:rsidR="00BE53C3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3C3" w:rsidRDefault="00BE53C3" w:rsidP="009170A8">
      <w:r>
        <w:separator/>
      </w:r>
    </w:p>
  </w:endnote>
  <w:endnote w:type="continuationSeparator" w:id="0">
    <w:p w:rsidR="00BE53C3" w:rsidRDefault="00BE53C3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3C3" w:rsidRDefault="00BE53C3" w:rsidP="009170A8">
      <w:r>
        <w:separator/>
      </w:r>
    </w:p>
  </w:footnote>
  <w:footnote w:type="continuationSeparator" w:id="0">
    <w:p w:rsidR="00BE53C3" w:rsidRDefault="00BE53C3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50A8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9FA"/>
    <w:rsid w:val="00294E7A"/>
    <w:rsid w:val="002A11F6"/>
    <w:rsid w:val="002A2083"/>
    <w:rsid w:val="002A500E"/>
    <w:rsid w:val="002B1C36"/>
    <w:rsid w:val="002B5315"/>
    <w:rsid w:val="002C1A7A"/>
    <w:rsid w:val="002C721B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2381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1C13"/>
    <w:rsid w:val="004F592C"/>
    <w:rsid w:val="005000E5"/>
    <w:rsid w:val="00500447"/>
    <w:rsid w:val="00506BD8"/>
    <w:rsid w:val="00512E8A"/>
    <w:rsid w:val="00515771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42D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D4D89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462A9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B6FBF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53C3"/>
    <w:rsid w:val="00BE77A3"/>
    <w:rsid w:val="00BF1F0A"/>
    <w:rsid w:val="00BF4B10"/>
    <w:rsid w:val="00C01884"/>
    <w:rsid w:val="00C01CFF"/>
    <w:rsid w:val="00C025CB"/>
    <w:rsid w:val="00C02F87"/>
    <w:rsid w:val="00C13603"/>
    <w:rsid w:val="00C1798D"/>
    <w:rsid w:val="00C17B20"/>
    <w:rsid w:val="00C20A9D"/>
    <w:rsid w:val="00C218C2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333B7"/>
    <w:rsid w:val="00D345C9"/>
    <w:rsid w:val="00D368F2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1371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C78B9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9</Pages>
  <Words>32</Words>
  <Characters>188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7</cp:revision>
  <dcterms:created xsi:type="dcterms:W3CDTF">2013-01-09T14:00:00Z</dcterms:created>
  <dcterms:modified xsi:type="dcterms:W3CDTF">2013-02-19T06:31:00Z</dcterms:modified>
</cp:coreProperties>
</file>